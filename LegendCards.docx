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B94" w:rsidRDefault="00845B94" w:rsidP="00D70D02">
      <w:pPr>
        <w:rPr>
          <w:noProof/>
          <w:lang w:val="pt-BR" w:bidi="pt-BR"/>
        </w:rPr>
      </w:pPr>
    </w:p>
    <w:p w:rsidR="00D077E9" w:rsidRPr="004F0028" w:rsidRDefault="00845B94" w:rsidP="00D70D02">
      <w:pPr>
        <w:rPr>
          <w:lang w:val="pt-BR"/>
        </w:rPr>
      </w:pPr>
      <w:r w:rsidRPr="004F0028">
        <w:rPr>
          <w:noProof/>
          <w:lang w:val="pt-BR" w:eastAsia="pt-BR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-743216</wp:posOffset>
            </wp:positionH>
            <wp:positionV relativeFrom="page">
              <wp:posOffset>-148856</wp:posOffset>
            </wp:positionV>
            <wp:extent cx="7760807" cy="6900412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549" cy="691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4F002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560612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tângulo 3" descr="retângulo branco para o texto na cap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5B94" w:rsidRDefault="00845B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225A27" id="Retângulo 3" o:spid="_x0000_s1026" alt="retângulo branco para o texto na cap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" fillcolor="white [3212]" stroked="f" strokeweight="2pt">
                <v:textbox>
                  <w:txbxContent>
                    <w:p w:rsidR="00845B94" w:rsidRDefault="00845B94"/>
                  </w:txbxContent>
                </v:textbox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845B94" w:rsidRPr="004F0028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4F0028" w:rsidRDefault="00D077E9" w:rsidP="00AB02A7">
            <w:pPr>
              <w:rPr>
                <w:lang w:val="pt-BR"/>
              </w:rPr>
            </w:pPr>
            <w:r w:rsidRPr="004F0028"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2E81C4ED" wp14:editId="455FA4CA">
                      <wp:extent cx="3528695" cy="1497724"/>
                      <wp:effectExtent l="0" t="0" r="0" b="762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4977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Pr="00845B94" w:rsidRDefault="00845B94" w:rsidP="00D077E9">
                                  <w:pPr>
                                    <w:pStyle w:val="Ttulo"/>
                                    <w:spacing w:after="0"/>
                                    <w:rPr>
                                      <w:color w:val="BF9E27"/>
                                      <w:szCs w:val="72"/>
                                    </w:rPr>
                                  </w:pPr>
                                  <w:r w:rsidRPr="00845B94">
                                    <w:rPr>
                                      <w:color w:val="BF9E27"/>
                                      <w:szCs w:val="72"/>
                                      <w:lang w:val="pt-BR" w:bidi="pt-BR"/>
                                    </w:rPr>
                                    <w:t>Documentação dos Cards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7" type="#_x0000_t202" style="width:277.85pt;height:11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" filled="f" stroked="f" strokeweight=".5pt">
                      <v:textbox>
                        <w:txbxContent>
                          <w:p w:rsidR="00D077E9" w:rsidRPr="00845B94" w:rsidRDefault="00845B94" w:rsidP="00D077E9">
                            <w:pPr>
                              <w:pStyle w:val="Ttulo"/>
                              <w:spacing w:after="0"/>
                              <w:rPr>
                                <w:color w:val="BF9E27"/>
                                <w:szCs w:val="72"/>
                              </w:rPr>
                            </w:pPr>
                            <w:r w:rsidRPr="00845B94">
                              <w:rPr>
                                <w:color w:val="BF9E27"/>
                                <w:szCs w:val="72"/>
                                <w:lang w:val="pt-BR" w:bidi="pt-BR"/>
                              </w:rPr>
                              <w:t xml:space="preserve">Documentação dos </w:t>
                            </w:r>
                            <w:proofErr w:type="spellStart"/>
                            <w:r w:rsidRPr="00845B94">
                              <w:rPr>
                                <w:color w:val="BF9E27"/>
                                <w:szCs w:val="72"/>
                                <w:lang w:val="pt-BR" w:bidi="pt-BR"/>
                              </w:rPr>
                              <w:t>Cards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Pr="004F0028" w:rsidRDefault="00D077E9" w:rsidP="00AB02A7">
            <w:pPr>
              <w:rPr>
                <w:lang w:val="pt-BR"/>
              </w:rPr>
            </w:pPr>
          </w:p>
        </w:tc>
      </w:tr>
      <w:tr w:rsidR="00845B94" w:rsidRPr="004F0028" w:rsidTr="004F0028">
        <w:trPr>
          <w:trHeight w:val="719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845B94" w:rsidRPr="00845B94" w:rsidRDefault="00845B94" w:rsidP="00845B94">
            <w:pPr>
              <w:jc w:val="center"/>
              <w:rPr>
                <w:color w:val="BF9E27"/>
                <w:sz w:val="156"/>
                <w:szCs w:val="156"/>
                <w:lang w:val="pt-BR"/>
              </w:rPr>
            </w:pPr>
            <w:r w:rsidRPr="004F0028"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0CE80B1A" wp14:editId="3CFEA004">
                      <wp:extent cx="3480473" cy="22551"/>
                      <wp:effectExtent l="19050" t="19050" r="24765" b="34925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80473" cy="22551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BF9E27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5AF4A39C" id="Conector Re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74.0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" strokecolor="#bf9e27" strokeweight="3pt">
                      <w10:anchorlock/>
                    </v:line>
                  </w:pict>
                </mc:Fallback>
              </mc:AlternateContent>
            </w:r>
          </w:p>
          <w:p w:rsidR="00845B94" w:rsidRPr="00845B94" w:rsidRDefault="00845B94" w:rsidP="00845B94">
            <w:pPr>
              <w:jc w:val="center"/>
              <w:rPr>
                <w:color w:val="BF9E27"/>
                <w:sz w:val="156"/>
                <w:szCs w:val="156"/>
                <w:lang w:val="pt-BR"/>
              </w:rPr>
            </w:pPr>
            <w:r w:rsidRPr="00845B94">
              <w:rPr>
                <w:color w:val="BF9E27"/>
                <w:sz w:val="156"/>
                <w:szCs w:val="156"/>
                <w:lang w:val="pt-BR"/>
              </w:rPr>
              <w:t>Legend</w:t>
            </w:r>
          </w:p>
          <w:p w:rsidR="00D077E9" w:rsidRPr="00845B94" w:rsidRDefault="00845B94" w:rsidP="00845B94">
            <w:pPr>
              <w:rPr>
                <w:color w:val="BF9E27"/>
                <w:sz w:val="156"/>
                <w:szCs w:val="156"/>
                <w:lang w:val="pt-BR"/>
              </w:rPr>
            </w:pPr>
            <w:r>
              <w:rPr>
                <w:color w:val="BF9E27"/>
                <w:sz w:val="156"/>
                <w:szCs w:val="156"/>
                <w:lang w:val="pt-BR"/>
              </w:rPr>
              <w:t xml:space="preserve">  </w:t>
            </w:r>
            <w:r w:rsidR="00835140">
              <w:rPr>
                <w:color w:val="BF9E27"/>
                <w:sz w:val="156"/>
                <w:szCs w:val="156"/>
                <w:lang w:val="pt-BR"/>
              </w:rPr>
              <w:t>Cards</w:t>
            </w:r>
          </w:p>
        </w:tc>
      </w:tr>
      <w:tr w:rsidR="00845B94" w:rsidRPr="004F0028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845B94" w:rsidRDefault="00845B94" w:rsidP="00AB02A7">
            <w:pPr>
              <w:rPr>
                <w:color w:val="BF9E27"/>
                <w:lang w:val="pt-BR"/>
              </w:rPr>
            </w:pPr>
            <w:r>
              <w:rPr>
                <w:color w:val="BF9E27"/>
                <w:lang w:val="pt-BR"/>
              </w:rPr>
              <w:t>Leticia Rodrigues Cardoso</w:t>
            </w:r>
          </w:p>
          <w:p w:rsidR="00D077E9" w:rsidRPr="00845B94" w:rsidRDefault="00D077E9" w:rsidP="00AB02A7">
            <w:pPr>
              <w:rPr>
                <w:noProof/>
                <w:color w:val="BF9E27"/>
                <w:sz w:val="10"/>
                <w:szCs w:val="10"/>
                <w:lang w:val="pt-BR"/>
              </w:rPr>
            </w:pPr>
            <w:r w:rsidRPr="00845B94">
              <w:rPr>
                <w:noProof/>
                <w:color w:val="BF9E27"/>
                <w:sz w:val="10"/>
                <w:szCs w:val="10"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884459" cy="0"/>
                      <wp:effectExtent l="0" t="19050" r="20955" b="19050"/>
                      <wp:docPr id="6" name="Conector Re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8445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BF9E27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DA86E9B" id="Conector Reto 6" o:spid="_x0000_s1026" alt="divisor de texto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48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" strokecolor="#bf9e27" strokeweight="3pt">
                      <w10:anchorlock/>
                    </v:line>
                  </w:pict>
                </mc:Fallback>
              </mc:AlternateContent>
            </w:r>
          </w:p>
          <w:p w:rsidR="00D077E9" w:rsidRPr="004F0028" w:rsidRDefault="00D077E9" w:rsidP="00AB02A7">
            <w:pPr>
              <w:rPr>
                <w:noProof/>
                <w:sz w:val="10"/>
                <w:szCs w:val="10"/>
                <w:lang w:val="pt-BR"/>
              </w:rPr>
            </w:pPr>
          </w:p>
          <w:p w:rsidR="00D077E9" w:rsidRPr="004F0028" w:rsidRDefault="00D077E9" w:rsidP="00AB02A7">
            <w:pPr>
              <w:rPr>
                <w:noProof/>
                <w:sz w:val="10"/>
                <w:szCs w:val="10"/>
                <w:lang w:val="pt-BR"/>
              </w:rPr>
            </w:pPr>
          </w:p>
          <w:p w:rsidR="00D077E9" w:rsidRPr="004F0028" w:rsidRDefault="00D077E9" w:rsidP="00845B94">
            <w:pPr>
              <w:rPr>
                <w:noProof/>
                <w:sz w:val="10"/>
                <w:szCs w:val="10"/>
                <w:lang w:val="pt-BR"/>
              </w:rPr>
            </w:pPr>
          </w:p>
        </w:tc>
      </w:tr>
    </w:tbl>
    <w:p w:rsidR="0067341C" w:rsidRPr="0067341C" w:rsidRDefault="00845B94" w:rsidP="0067341C">
      <w:pPr>
        <w:spacing w:after="200"/>
        <w:ind w:firstLine="720"/>
        <w:rPr>
          <w:lang w:val="pt-BR"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4035425</wp:posOffset>
            </wp:positionH>
            <wp:positionV relativeFrom="paragraph">
              <wp:posOffset>5751195</wp:posOffset>
            </wp:positionV>
            <wp:extent cx="2649220" cy="3183890"/>
            <wp:effectExtent l="0" t="0" r="1778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card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8634">
                      <a:off x="0" y="0"/>
                      <a:ext cx="26492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 w:rsidRPr="004F002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11430" b="1905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BF9E27"/>
                        </a:solidFill>
                        <a:ln>
                          <a:solidFill>
                            <a:srgbClr val="BF9E2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F55F1C" id="Retângulo 2" o:spid="_x0000_s1026" alt="retângulo colorido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" fillcolor="#bf9e27" strokecolor="#bf9e27" strokeweight="2pt">
                <w10:wrap anchory="page"/>
              </v:rect>
            </w:pict>
          </mc:Fallback>
        </mc:AlternateContent>
      </w:r>
      <w:r w:rsidR="00D077E9" w:rsidRPr="0067341C">
        <w:rPr>
          <w:lang w:val="pt-BR" w:bidi="pt-BR"/>
        </w:rPr>
        <w:br w:type="page"/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lastRenderedPageBreak/>
        <w:t>Ayrton Senna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Michael S</w:t>
      </w:r>
      <w:r w:rsidR="00561F9C">
        <w:rPr>
          <w:lang w:val="pt-BR"/>
        </w:rPr>
        <w:t>c</w:t>
      </w:r>
      <w:r>
        <w:rPr>
          <w:lang w:val="pt-BR"/>
        </w:rPr>
        <w:t>humacher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Jesus Cristo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Albert Einstein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Nicola Tesla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Bruce Mclaren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Juan M. Fangio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Isaac Newton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Galileu Galilei</w:t>
      </w:r>
    </w:p>
    <w:p w:rsidR="0067341C" w:rsidRDefault="0067341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Anne Frank</w:t>
      </w:r>
    </w:p>
    <w:p w:rsidR="0067341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Elizabeth II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Lionel Messi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Cristiano Ronaldo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Lula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Pelé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Maradona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Ronaldinho Gaúcho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Martin Luther King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Michael Jackson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Elvis Presley</w:t>
      </w:r>
    </w:p>
    <w:p w:rsidR="00561F9C" w:rsidRDefault="00561F9C" w:rsidP="0067341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Santos Dumont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Jair Bolsonaro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Leonardo Da Vinci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Silvio Santos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Marie Curie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Chester Bennington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Princesa Diana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Shakira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Charles Darwin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Stephen Hawking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Madre Teresa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Barack Obama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Dom Pedro II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Michael Jordan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Lebron James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Frida Kahlo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Pablo Picasso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Neil Armstrong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lastRenderedPageBreak/>
        <w:t xml:space="preserve"> Margaret Thatcher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 John F. Kennedy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Karl Benz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Henry Ford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Emerson Fittipaldi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Lewis Hamilton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Enzo Ferrari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Valentino Rossi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Adolf Hitler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Robert Oppenheimer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René Descartes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Freddie Mercury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Vicent Van Gogh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Hebe Camargo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Tom Jobim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Roberto Carlos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Chico Buarque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Machado de Assis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Karl Marx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Friedrich Nietzsche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Cristovão Colombo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Arthur Schopenhauer</w:t>
      </w:r>
    </w:p>
    <w:p w:rsidR="000F7059" w:rsidRPr="000F7059" w:rsidRDefault="000F7059" w:rsidP="000F7059">
      <w:pPr>
        <w:spacing w:after="200"/>
        <w:rPr>
          <w:color w:val="auto"/>
          <w:sz w:val="50"/>
          <w:szCs w:val="50"/>
          <w:lang w:val="pt-BR"/>
        </w:rPr>
      </w:pPr>
      <w:r w:rsidRPr="000F7059">
        <w:rPr>
          <w:color w:val="auto"/>
          <w:sz w:val="50"/>
          <w:szCs w:val="50"/>
          <w:lang w:val="pt-BR"/>
        </w:rPr>
        <w:t>Importantes para a Tecnologia: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Elon Musk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Alan Turing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Ada Lovelace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Bill Gates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Steve Jobs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Tim Berners-Lee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Mark Zuckerberg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Sundar Pichai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Jeff Bezos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Charles Babbage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Vint Cerf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Lee Kun-Hee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Tim Cook</w:t>
      </w:r>
    </w:p>
    <w:p w:rsidR="00561F9C" w:rsidRDefault="00561F9C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lastRenderedPageBreak/>
        <w:t>John</w:t>
      </w:r>
      <w:r w:rsidR="000F7059">
        <w:rPr>
          <w:lang w:val="pt-BR"/>
        </w:rPr>
        <w:t xml:space="preserve"> Von Neumann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Linus Torvalds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Larry Page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Paul Allen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Jack Kilby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Robert Noyce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Brian Kernighan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Guido Van Rossum</w:t>
      </w:r>
    </w:p>
    <w:p w:rsidR="000F7059" w:rsidRDefault="000F7059" w:rsidP="00561F9C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James Gosling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Hakon Lie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Brendan Eich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Hedy Lamarr</w:t>
      </w:r>
    </w:p>
    <w:p w:rsidR="000F7059" w:rsidRPr="000F7059" w:rsidRDefault="000F7059" w:rsidP="000F7059">
      <w:pPr>
        <w:spacing w:after="200"/>
        <w:rPr>
          <w:color w:val="auto"/>
          <w:sz w:val="50"/>
          <w:szCs w:val="50"/>
          <w:lang w:val="pt-BR"/>
        </w:rPr>
      </w:pPr>
      <w:r w:rsidRPr="000F7059">
        <w:rPr>
          <w:color w:val="auto"/>
          <w:sz w:val="50"/>
          <w:szCs w:val="50"/>
          <w:lang w:val="pt-BR"/>
        </w:rPr>
        <w:t xml:space="preserve">   Acessórios</w:t>
      </w:r>
      <w:r>
        <w:rPr>
          <w:color w:val="auto"/>
          <w:sz w:val="50"/>
          <w:szCs w:val="50"/>
          <w:lang w:val="pt-BR"/>
        </w:rPr>
        <w:t>: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Poção de Vitalidade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Escudo de Proteção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 xml:space="preserve">Carro de Fórmula 1 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Bola de Futebol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Bola de Basquete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Microfone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Computador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Biblia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Lupa Científica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Livro de Filosofia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Mapa Antigo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Pincel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Coroa Real</w:t>
      </w:r>
    </w:p>
    <w:p w:rsidR="000F7059" w:rsidRDefault="000F7059" w:rsidP="000F7059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Grana Infinita</w:t>
      </w:r>
    </w:p>
    <w:p w:rsidR="00A6518D" w:rsidRPr="00A6518D" w:rsidRDefault="000F7059" w:rsidP="00A6518D">
      <w:pPr>
        <w:pStyle w:val="PargrafodaLista"/>
        <w:numPr>
          <w:ilvl w:val="0"/>
          <w:numId w:val="1"/>
        </w:numPr>
        <w:spacing w:after="200"/>
        <w:rPr>
          <w:lang w:val="pt-BR"/>
        </w:rPr>
      </w:pPr>
      <w:r>
        <w:rPr>
          <w:lang w:val="pt-BR"/>
        </w:rPr>
        <w:t>Moto GP</w:t>
      </w:r>
    </w:p>
    <w:p w:rsidR="00A6518D" w:rsidRDefault="00A6518D" w:rsidP="00A6518D">
      <w:pPr>
        <w:spacing w:after="200"/>
        <w:rPr>
          <w:color w:val="auto"/>
          <w:sz w:val="60"/>
          <w:szCs w:val="60"/>
          <w:lang w:val="pt-BR"/>
        </w:rPr>
      </w:pPr>
      <w:r w:rsidRPr="00A6518D">
        <w:rPr>
          <w:color w:val="auto"/>
          <w:sz w:val="60"/>
          <w:szCs w:val="60"/>
          <w:lang w:val="pt-BR"/>
        </w:rPr>
        <w:t>Regras do Jogo:</w:t>
      </w:r>
    </w:p>
    <w:p w:rsidR="00A6518D" w:rsidRPr="00A6518D" w:rsidRDefault="00A6518D" w:rsidP="00A6518D">
      <w:pPr>
        <w:shd w:val="clear" w:color="auto" w:fill="695D17"/>
        <w:spacing w:before="100" w:beforeAutospacing="1" w:after="100" w:afterAutospacing="1" w:line="240" w:lineRule="auto"/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  <w:t>O jogo é simples e se baseia em batalhas entre personagens, onde cada um possui atributos de ataque e defesa. A ideia é escolher 3 cartas de personagens e 1 de acessório. O oponente também escolhe a mesma quantidade de cartas, e na primeira rodada, cada jogador seleciona 1 carta de personagem para batalhar. A carta de acessório pode ser usada a qualquer momento, mas só uma vez durante o jogo.</w:t>
      </w:r>
    </w:p>
    <w:p w:rsidR="00A6518D" w:rsidRPr="00A6518D" w:rsidRDefault="00A6518D" w:rsidP="00A6518D">
      <w:pPr>
        <w:spacing w:line="240" w:lineRule="auto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A6518D" w:rsidRPr="00A6518D" w:rsidRDefault="00514DA5" w:rsidP="00A6518D">
      <w:pPr>
        <w:spacing w:line="240" w:lineRule="auto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  <w: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  <w:pict>
          <v:rect id="_x0000_i1025" style="width:0;height:1.5pt" o:hralign="center" o:hrstd="t" o:hrnoshade="t" o:hr="t" stroked="f"/>
        </w:pict>
      </w:r>
    </w:p>
    <w:p w:rsidR="00A6518D" w:rsidRPr="00A6518D" w:rsidRDefault="00A6518D" w:rsidP="00A6518D">
      <w:pPr>
        <w:spacing w:line="240" w:lineRule="auto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7"/>
          <w:szCs w:val="27"/>
          <w:lang w:val="pt-BR" w:eastAsia="pt-BR"/>
        </w:rPr>
        <w:br/>
      </w:r>
    </w:p>
    <w:p w:rsidR="00A6518D" w:rsidRPr="00A6518D" w:rsidRDefault="00A6518D" w:rsidP="00A6518D">
      <w:pPr>
        <w:shd w:val="clear" w:color="auto" w:fill="695D17"/>
        <w:spacing w:before="100" w:beforeAutospacing="1" w:after="100" w:afterAutospacing="1" w:line="240" w:lineRule="auto"/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  <w:t>Na batalha, os personagens com maior ataque têm mais poder ofensivo, enquanto os com maior defesa resistem melhor aos ataques. Quando um jogador escolhe um personagem para a rodada, o valor de ataque do personagem é comparado com a defesa do oponente. Se o ataque for maior que a defesa, o atacante vence a rodada; se não, o defensor vence. O acessório pode ser utilizado para dar uma vantagem extra, como aumentar o ataque ou a defesa, ou até curar um personagem, mas deve ser usado com sabedoria, pois ele é descartado após ser utilizado.</w:t>
      </w:r>
    </w:p>
    <w:p w:rsidR="00A6518D" w:rsidRPr="00A6518D" w:rsidRDefault="00A6518D" w:rsidP="00A6518D">
      <w:pPr>
        <w:spacing w:line="240" w:lineRule="auto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7"/>
          <w:szCs w:val="27"/>
          <w:lang w:val="pt-BR" w:eastAsia="pt-BR"/>
        </w:rPr>
        <w:br/>
      </w:r>
    </w:p>
    <w:p w:rsidR="00A6518D" w:rsidRPr="00A6518D" w:rsidRDefault="00A6518D" w:rsidP="00A6518D">
      <w:pPr>
        <w:shd w:val="clear" w:color="auto" w:fill="695D17"/>
        <w:spacing w:before="100" w:beforeAutospacing="1" w:after="100" w:afterAutospacing="1" w:line="240" w:lineRule="auto"/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  <w:t>O objetivo do jogo é vencer 2 rodadas. O jogador que vencer 2 rodadas consecutivas ou o número de rodadas estipulado (como 3 vitórias) é declarado o vencedor da partida. Caso ambos os jogadores ganhem 1 rodada, a terceira rodada será decisiva para determinar o vencedor.</w:t>
      </w:r>
    </w:p>
    <w:p w:rsidR="00A6518D" w:rsidRPr="00A6518D" w:rsidRDefault="00A6518D" w:rsidP="00A6518D">
      <w:pPr>
        <w:spacing w:line="240" w:lineRule="auto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7"/>
          <w:szCs w:val="27"/>
          <w:lang w:val="pt-BR" w:eastAsia="pt-BR"/>
        </w:rPr>
        <w:br/>
      </w:r>
    </w:p>
    <w:p w:rsidR="00A6518D" w:rsidRPr="00A6518D" w:rsidRDefault="00A6518D" w:rsidP="00A6518D">
      <w:pPr>
        <w:shd w:val="clear" w:color="auto" w:fill="695D17"/>
        <w:spacing w:before="100" w:beforeAutospacing="1" w:after="100" w:afterAutospacing="1" w:line="240" w:lineRule="auto"/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</w:pPr>
      <w:r w:rsidRPr="00A6518D">
        <w:rPr>
          <w:rFonts w:ascii="Arial" w:eastAsia="Times New Roman" w:hAnsi="Arial" w:cs="Arial"/>
          <w:b w:val="0"/>
          <w:color w:val="FFFFFF"/>
          <w:sz w:val="29"/>
          <w:szCs w:val="29"/>
          <w:lang w:val="pt-BR" w:eastAsia="pt-BR"/>
        </w:rPr>
        <w:t>O jogo pode terminar quando um jogador atingir o número de vitórias estabelecido ou quando todas as rodadas forem jogadas, dependendo das regras escolhidas. Ao final, o vencedor é aquele que mais derrotou o adversário, e o jogo oferece várias possibilidades de estratégia, já que a escolha do personagem e o uso do acessório influenciam diretamente o resultado das batalhas.</w:t>
      </w:r>
    </w:p>
    <w:p w:rsidR="00A6518D" w:rsidRDefault="00A6518D" w:rsidP="00A6518D">
      <w:pPr>
        <w:spacing w:after="200"/>
        <w:rPr>
          <w:color w:val="auto"/>
          <w:szCs w:val="28"/>
          <w:lang w:val="pt-BR"/>
        </w:rPr>
      </w:pPr>
    </w:p>
    <w:p w:rsidR="00835140" w:rsidRDefault="00835140" w:rsidP="00A6518D">
      <w:pPr>
        <w:spacing w:after="200"/>
        <w:rPr>
          <w:color w:val="auto"/>
          <w:sz w:val="60"/>
          <w:szCs w:val="60"/>
          <w:lang w:val="pt-BR"/>
        </w:rPr>
      </w:pPr>
      <w:r>
        <w:rPr>
          <w:color w:val="auto"/>
          <w:sz w:val="60"/>
          <w:szCs w:val="60"/>
          <w:lang w:val="pt-BR"/>
        </w:rPr>
        <w:t>Como escolhi os personagens e atributos:</w:t>
      </w:r>
    </w:p>
    <w:p w:rsidR="00835140" w:rsidRDefault="00835140" w:rsidP="00A6518D">
      <w:pPr>
        <w:spacing w:after="200"/>
        <w:rPr>
          <w:b w:val="0"/>
          <w:color w:val="auto"/>
          <w:szCs w:val="28"/>
          <w:lang w:val="pt-BR"/>
        </w:rPr>
      </w:pPr>
      <w:r>
        <w:rPr>
          <w:b w:val="0"/>
          <w:color w:val="auto"/>
          <w:szCs w:val="28"/>
          <w:lang w:val="pt-BR"/>
        </w:rPr>
        <w:t xml:space="preserve">Primeiramente, para a escolha dos personagens, eu pesquisei no google “Pessoas importantes para a história” e também coloquei algumas pessoas que eu considero importantes. </w:t>
      </w:r>
    </w:p>
    <w:p w:rsidR="00835140" w:rsidRDefault="00835140" w:rsidP="00A6518D">
      <w:pPr>
        <w:spacing w:after="200"/>
        <w:rPr>
          <w:b w:val="0"/>
          <w:color w:val="auto"/>
          <w:szCs w:val="28"/>
          <w:lang w:val="pt-BR"/>
        </w:rPr>
      </w:pPr>
      <w:r>
        <w:rPr>
          <w:b w:val="0"/>
          <w:color w:val="auto"/>
          <w:szCs w:val="28"/>
          <w:lang w:val="pt-BR"/>
        </w:rPr>
        <w:t>Para a escolha dos cards de acessório, eu adicionei coisas que tinham haver com os personagens, e também alguns de defesa.</w:t>
      </w:r>
    </w:p>
    <w:p w:rsidR="00835140" w:rsidRPr="00835140" w:rsidRDefault="00835140" w:rsidP="00A6518D">
      <w:pPr>
        <w:spacing w:after="200"/>
        <w:rPr>
          <w:b w:val="0"/>
          <w:color w:val="auto"/>
          <w:szCs w:val="28"/>
          <w:lang w:val="pt-BR"/>
        </w:rPr>
      </w:pPr>
      <w:r>
        <w:rPr>
          <w:b w:val="0"/>
          <w:color w:val="auto"/>
          <w:szCs w:val="28"/>
          <w:lang w:val="pt-BR"/>
        </w:rPr>
        <w:lastRenderedPageBreak/>
        <w:t>Por último, escolhi os atributos (Ataque e Defesa) de acordo com a minha opinião, usando a importância da pessoa, capacidade física e também a época que a pessoa vivia.</w:t>
      </w:r>
      <w:bookmarkStart w:id="0" w:name="_GoBack"/>
      <w:bookmarkEnd w:id="0"/>
    </w:p>
    <w:sectPr w:rsidR="00835140" w:rsidRPr="00835140" w:rsidSect="00AB02A7">
      <w:footerReference w:type="default" r:id="rId9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5B94" w:rsidRDefault="00845B94">
      <w:r>
        <w:separator/>
      </w:r>
    </w:p>
    <w:p w:rsidR="00845B94" w:rsidRDefault="00845B94"/>
  </w:endnote>
  <w:endnote w:type="continuationSeparator" w:id="0">
    <w:p w:rsidR="00845B94" w:rsidRDefault="00845B94">
      <w:r>
        <w:continuationSeparator/>
      </w:r>
    </w:p>
    <w:p w:rsidR="00845B94" w:rsidRDefault="00845B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pt-BR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Pr="004F0028" w:rsidRDefault="00DF027C">
        <w:pPr>
          <w:pStyle w:val="Rodap"/>
          <w:jc w:val="center"/>
          <w:rPr>
            <w:lang w:val="pt-BR"/>
          </w:rPr>
        </w:pPr>
        <w:r w:rsidRPr="004F0028">
          <w:rPr>
            <w:lang w:val="pt-BR" w:bidi="pt-BR"/>
          </w:rPr>
          <w:fldChar w:fldCharType="begin"/>
        </w:r>
        <w:r w:rsidRPr="004F0028">
          <w:rPr>
            <w:lang w:val="pt-BR" w:bidi="pt-BR"/>
          </w:rPr>
          <w:instrText xml:space="preserve"> PAGE   \* MERGEFORMAT </w:instrText>
        </w:r>
        <w:r w:rsidRPr="004F0028">
          <w:rPr>
            <w:lang w:val="pt-BR" w:bidi="pt-BR"/>
          </w:rPr>
          <w:fldChar w:fldCharType="separate"/>
        </w:r>
        <w:r w:rsidR="00514DA5">
          <w:rPr>
            <w:noProof/>
            <w:lang w:val="pt-BR" w:bidi="pt-BR"/>
          </w:rPr>
          <w:t>1</w:t>
        </w:r>
        <w:r w:rsidRPr="004F0028">
          <w:rPr>
            <w:noProof/>
            <w:lang w:val="pt-BR" w:bidi="pt-BR"/>
          </w:rPr>
          <w:fldChar w:fldCharType="end"/>
        </w:r>
      </w:p>
    </w:sdtContent>
  </w:sdt>
  <w:p w:rsidR="00DF027C" w:rsidRPr="004F0028" w:rsidRDefault="00DF027C">
    <w:pPr>
      <w:pStyle w:val="Rodap"/>
      <w:rPr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5B94" w:rsidRDefault="00845B94">
      <w:r>
        <w:separator/>
      </w:r>
    </w:p>
    <w:p w:rsidR="00845B94" w:rsidRDefault="00845B94"/>
  </w:footnote>
  <w:footnote w:type="continuationSeparator" w:id="0">
    <w:p w:rsidR="00845B94" w:rsidRDefault="00845B94">
      <w:r>
        <w:continuationSeparator/>
      </w:r>
    </w:p>
    <w:p w:rsidR="00845B94" w:rsidRDefault="00845B9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5A4A93"/>
    <w:multiLevelType w:val="hybridMultilevel"/>
    <w:tmpl w:val="A858E69E"/>
    <w:lvl w:ilvl="0" w:tplc="AA343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B902291"/>
    <w:multiLevelType w:val="hybridMultilevel"/>
    <w:tmpl w:val="B7D4BC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B94"/>
    <w:rsid w:val="0002482E"/>
    <w:rsid w:val="00050324"/>
    <w:rsid w:val="000A0150"/>
    <w:rsid w:val="000E63C9"/>
    <w:rsid w:val="000F7059"/>
    <w:rsid w:val="00130E9D"/>
    <w:rsid w:val="00150A6D"/>
    <w:rsid w:val="00185B35"/>
    <w:rsid w:val="001F2BC8"/>
    <w:rsid w:val="001F5F6B"/>
    <w:rsid w:val="00215B84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F0028"/>
    <w:rsid w:val="005037F0"/>
    <w:rsid w:val="00514DA5"/>
    <w:rsid w:val="00516A86"/>
    <w:rsid w:val="005275F6"/>
    <w:rsid w:val="00561F9C"/>
    <w:rsid w:val="00572102"/>
    <w:rsid w:val="005C6745"/>
    <w:rsid w:val="005F1BB0"/>
    <w:rsid w:val="00656C4D"/>
    <w:rsid w:val="0067341C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35140"/>
    <w:rsid w:val="00845B94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0CD7"/>
    <w:rsid w:val="00966B81"/>
    <w:rsid w:val="009C7720"/>
    <w:rsid w:val="00A23AFA"/>
    <w:rsid w:val="00A31B3E"/>
    <w:rsid w:val="00A532F3"/>
    <w:rsid w:val="00A6518D"/>
    <w:rsid w:val="00A8489E"/>
    <w:rsid w:val="00AB02A7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58D5A85"/>
  <w15:docId w15:val="{1429420F-C172-44F2-99D3-2E259C6D1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har">
    <w:name w:val="Título Char"/>
    <w:basedOn w:val="Fontepargpadro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har">
    <w:name w:val="Subtítulo Char"/>
    <w:basedOn w:val="Fontepargpadro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har">
    <w:name w:val="Título 1 Char"/>
    <w:basedOn w:val="Fontepargpadr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har"/>
    <w:uiPriority w:val="8"/>
    <w:unhideWhenUsed/>
    <w:rsid w:val="005037F0"/>
  </w:style>
  <w:style w:type="character" w:customStyle="1" w:styleId="CabealhoChar">
    <w:name w:val="Cabeçalho Char"/>
    <w:basedOn w:val="Fontepargpadro"/>
    <w:link w:val="Cabealho"/>
    <w:uiPriority w:val="8"/>
    <w:rsid w:val="0093335D"/>
  </w:style>
  <w:style w:type="paragraph" w:styleId="Rodap">
    <w:name w:val="footer"/>
    <w:basedOn w:val="Normal"/>
    <w:link w:val="RodapChar"/>
    <w:uiPriority w:val="99"/>
    <w:unhideWhenUsed/>
    <w:rsid w:val="005037F0"/>
  </w:style>
  <w:style w:type="character" w:customStyle="1" w:styleId="RodapChar">
    <w:name w:val="Rodapé Char"/>
    <w:basedOn w:val="Fontepargpadr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har">
    <w:name w:val="Título 2 Char"/>
    <w:basedOn w:val="Fontepargpadro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ade">
    <w:name w:val="Table Grid"/>
    <w:basedOn w:val="Tabe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unhideWhenUsed/>
    <w:rsid w:val="00D86945"/>
    <w:rPr>
      <w:color w:val="808080"/>
    </w:rPr>
  </w:style>
  <w:style w:type="paragraph" w:customStyle="1" w:styleId="Contedo">
    <w:name w:val="Conteúdo"/>
    <w:basedOn w:val="Normal"/>
    <w:link w:val="CaracteresdoContedo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acteredoTextodenfase"/>
    <w:qFormat/>
    <w:rsid w:val="00DF027C"/>
  </w:style>
  <w:style w:type="character" w:customStyle="1" w:styleId="CaracteresdoContedo">
    <w:name w:val="Caracteres do Conteúdo"/>
    <w:basedOn w:val="Fontepargpadro"/>
    <w:link w:val="Conte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eredoTextodenfase">
    <w:name w:val="Caractere do Texto de Ênfase"/>
    <w:basedOn w:val="Fontepargpadro"/>
    <w:link w:val="Textodenfas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argrafodaLista">
    <w:name w:val="List Paragraph"/>
    <w:basedOn w:val="Normal"/>
    <w:uiPriority w:val="34"/>
    <w:unhideWhenUsed/>
    <w:qFormat/>
    <w:rsid w:val="0067341C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0F705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F705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F7059"/>
    <w:rPr>
      <w:rFonts w:eastAsiaTheme="minorEastAsia"/>
      <w:b/>
      <w:color w:val="082A75" w:themeColor="text2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F7059"/>
    <w:rPr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F7059"/>
    <w:rPr>
      <w:rFonts w:eastAsiaTheme="minorEastAsia"/>
      <w:b/>
      <w:bCs/>
      <w:color w:val="082A75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651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06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b%2006-Micro%2010\AppData\Roaming\Microsoft\Templates\Relat&#243;rio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Relatório </Template>
  <TotalTime>0</TotalTime>
  <Pages>6</Pages>
  <Words>567</Words>
  <Characters>3065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Lab 06-Micro 10</dc:creator>
  <cp:keywords/>
  <cp:lastModifiedBy>CA</cp:lastModifiedBy>
  <cp:revision>2</cp:revision>
  <cp:lastPrinted>2006-08-01T17:47:00Z</cp:lastPrinted>
  <dcterms:created xsi:type="dcterms:W3CDTF">2024-11-27T18:25:00Z</dcterms:created>
  <dcterms:modified xsi:type="dcterms:W3CDTF">2024-11-27T18:25:00Z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